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715C15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E98FF74" w14:textId="336BCF1A" w:rsidR="001B2ABD" w:rsidRDefault="00B64C0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1A598E7" wp14:editId="56F2F655">
                  <wp:extent cx="2139950" cy="2139950"/>
                  <wp:effectExtent l="0" t="0" r="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8CF7A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F2E39DE" w14:textId="77777777" w:rsidR="00B64C0E" w:rsidRDefault="00B64C0E" w:rsidP="00B64C0E">
            <w:pPr>
              <w:pStyle w:val="Title"/>
              <w:jc w:val="center"/>
            </w:pPr>
            <w:r>
              <w:t>home pets</w:t>
            </w:r>
          </w:p>
          <w:p w14:paraId="7104CA4E" w14:textId="2B6EF3DC" w:rsidR="001B2ABD" w:rsidRDefault="00B64C0E" w:rsidP="00B64C0E">
            <w:pPr>
              <w:pStyle w:val="Title"/>
              <w:jc w:val="center"/>
              <w:rPr>
                <w:sz w:val="56"/>
                <w:szCs w:val="56"/>
              </w:rPr>
            </w:pPr>
            <w:r w:rsidRPr="00B64C0E">
              <w:rPr>
                <w:sz w:val="56"/>
                <w:szCs w:val="56"/>
              </w:rPr>
              <w:t>Adoption form</w:t>
            </w:r>
          </w:p>
          <w:p w14:paraId="5A8DFC49" w14:textId="141473A9" w:rsidR="00B64C0E" w:rsidRDefault="00B64C0E" w:rsidP="00B64C0E"/>
          <w:p w14:paraId="6FA5C686" w14:textId="77777777" w:rsidR="00B64C0E" w:rsidRPr="00B64C0E" w:rsidRDefault="00B64C0E" w:rsidP="00B64C0E"/>
          <w:p w14:paraId="5FD204FA" w14:textId="57A43F3C" w:rsidR="001B2ABD" w:rsidRDefault="001B2ABD" w:rsidP="001B2ABD">
            <w:pPr>
              <w:pStyle w:val="Subtitle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47"/>
        <w:tblOverlap w:val="never"/>
        <w:tblW w:w="5000" w:type="pct"/>
        <w:tblLook w:val="04A0" w:firstRow="1" w:lastRow="0" w:firstColumn="1" w:lastColumn="0" w:noHBand="0" w:noVBand="1"/>
      </w:tblPr>
      <w:tblGrid>
        <w:gridCol w:w="3429"/>
        <w:gridCol w:w="7361"/>
      </w:tblGrid>
      <w:tr w:rsidR="00B64C0E" w14:paraId="6E9CD005" w14:textId="77777777" w:rsidTr="00FC60FB">
        <w:trPr>
          <w:trHeight w:val="1177"/>
        </w:trPr>
        <w:tc>
          <w:tcPr>
            <w:tcW w:w="1589" w:type="pct"/>
          </w:tcPr>
          <w:p w14:paraId="61B1AFFB" w14:textId="246426E3" w:rsidR="00B64C0E" w:rsidRDefault="00FC60FB" w:rsidP="00B64C0E">
            <w:pPr>
              <w:pStyle w:val="Subtitle"/>
              <w:jc w:val="center"/>
            </w:pPr>
            <w:r w:rsidRPr="007C0167">
              <w:rPr>
                <w:spacing w:val="78"/>
                <w:w w:val="100"/>
              </w:rPr>
              <w:t>Full Nam</w:t>
            </w:r>
            <w:r w:rsidRPr="007C0167">
              <w:rPr>
                <w:spacing w:val="7"/>
                <w:w w:val="100"/>
              </w:rPr>
              <w:t>e</w:t>
            </w:r>
          </w:p>
        </w:tc>
        <w:tc>
          <w:tcPr>
            <w:tcW w:w="3411" w:type="pct"/>
          </w:tcPr>
          <w:p w14:paraId="78B90FB7" w14:textId="5DBD33F6" w:rsidR="00B64C0E" w:rsidRDefault="007C0167" w:rsidP="00B64C0E">
            <w:pPr>
              <w:pStyle w:val="Subtitle"/>
            </w:pPr>
            <w:r>
              <w:t xml:space="preserve">Deekshitha </w:t>
            </w:r>
          </w:p>
        </w:tc>
      </w:tr>
      <w:tr w:rsidR="00B64C0E" w14:paraId="4A7D8B4B" w14:textId="77777777" w:rsidTr="00FC60FB">
        <w:trPr>
          <w:trHeight w:val="1177"/>
        </w:trPr>
        <w:tc>
          <w:tcPr>
            <w:tcW w:w="1589" w:type="pct"/>
          </w:tcPr>
          <w:p w14:paraId="10E5496E" w14:textId="5B8CDD9B" w:rsidR="00B64C0E" w:rsidRDefault="00FC60FB" w:rsidP="00B64C0E">
            <w:pPr>
              <w:pStyle w:val="Subtitle"/>
              <w:jc w:val="center"/>
            </w:pPr>
            <w:r>
              <w:rPr>
                <w:spacing w:val="1"/>
                <w:w w:val="48"/>
              </w:rPr>
              <w:t>IC Number/Passport Numbe</w:t>
            </w:r>
            <w:r>
              <w:rPr>
                <w:spacing w:val="16"/>
                <w:w w:val="48"/>
              </w:rPr>
              <w:t>r</w:t>
            </w:r>
          </w:p>
        </w:tc>
        <w:tc>
          <w:tcPr>
            <w:tcW w:w="3411" w:type="pct"/>
          </w:tcPr>
          <w:p w14:paraId="473EACF2" w14:textId="6C1FFCBC" w:rsidR="00B64C0E" w:rsidRDefault="007C0167" w:rsidP="00B64C0E">
            <w:pPr>
              <w:pStyle w:val="Subtitle"/>
            </w:pPr>
            <w:r>
              <w:t>1234</w:t>
            </w:r>
          </w:p>
        </w:tc>
      </w:tr>
      <w:tr w:rsidR="00B64C0E" w14:paraId="344A8D3D" w14:textId="77777777" w:rsidTr="00FC60FB">
        <w:trPr>
          <w:trHeight w:val="1177"/>
        </w:trPr>
        <w:tc>
          <w:tcPr>
            <w:tcW w:w="1589" w:type="pct"/>
          </w:tcPr>
          <w:p w14:paraId="4D558BBF" w14:textId="4F31D5FC" w:rsidR="00B64C0E" w:rsidRDefault="00FC60FB" w:rsidP="00B64C0E">
            <w:pPr>
              <w:pStyle w:val="Subtitle"/>
              <w:jc w:val="center"/>
            </w:pPr>
            <w:r w:rsidRPr="007C0167">
              <w:rPr>
                <w:spacing w:val="155"/>
                <w:w w:val="100"/>
              </w:rPr>
              <w:t>Addres</w:t>
            </w:r>
            <w:r w:rsidRPr="007C0167">
              <w:rPr>
                <w:spacing w:val="3"/>
                <w:w w:val="100"/>
              </w:rPr>
              <w:t>s</w:t>
            </w:r>
          </w:p>
        </w:tc>
        <w:tc>
          <w:tcPr>
            <w:tcW w:w="3411" w:type="pct"/>
          </w:tcPr>
          <w:p w14:paraId="65DEED82" w14:textId="10C046C8" w:rsidR="00B64C0E" w:rsidRDefault="007C0167" w:rsidP="00B64C0E">
            <w:pPr>
              <w:pStyle w:val="Subtitle"/>
            </w:pPr>
            <w:proofErr w:type="spellStart"/>
            <w:r>
              <w:t>wjrfgw</w:t>
            </w:r>
            <w:proofErr w:type="spellEnd"/>
          </w:p>
        </w:tc>
      </w:tr>
      <w:tr w:rsidR="00B64C0E" w14:paraId="61A3FE48" w14:textId="77777777" w:rsidTr="00FC60FB">
        <w:trPr>
          <w:trHeight w:val="1177"/>
        </w:trPr>
        <w:tc>
          <w:tcPr>
            <w:tcW w:w="1589" w:type="pct"/>
          </w:tcPr>
          <w:p w14:paraId="2B191E0D" w14:textId="5DF17750" w:rsidR="00B64C0E" w:rsidRDefault="00FC60FB" w:rsidP="00B64C0E">
            <w:pPr>
              <w:pStyle w:val="Subtitle"/>
              <w:jc w:val="center"/>
            </w:pPr>
            <w:r w:rsidRPr="007C0167">
              <w:rPr>
                <w:spacing w:val="750"/>
                <w:w w:val="100"/>
              </w:rPr>
              <w:t>Ag</w:t>
            </w:r>
            <w:r w:rsidRPr="007C0167">
              <w:rPr>
                <w:spacing w:val="0"/>
                <w:w w:val="100"/>
              </w:rPr>
              <w:t>e</w:t>
            </w:r>
          </w:p>
        </w:tc>
        <w:tc>
          <w:tcPr>
            <w:tcW w:w="3411" w:type="pct"/>
          </w:tcPr>
          <w:p w14:paraId="7DA297BC" w14:textId="24FB8DCD" w:rsidR="00B64C0E" w:rsidRDefault="007C0167" w:rsidP="00B64C0E">
            <w:pPr>
              <w:pStyle w:val="Subtitle"/>
            </w:pPr>
            <w:r>
              <w:t>13</w:t>
            </w:r>
          </w:p>
        </w:tc>
      </w:tr>
      <w:tr w:rsidR="00B64C0E" w14:paraId="7D12D84E" w14:textId="77777777" w:rsidTr="00FC60FB">
        <w:trPr>
          <w:trHeight w:val="1177"/>
        </w:trPr>
        <w:tc>
          <w:tcPr>
            <w:tcW w:w="1589" w:type="pct"/>
          </w:tcPr>
          <w:p w14:paraId="6B5EFB14" w14:textId="55E77345" w:rsidR="00B64C0E" w:rsidRDefault="00FC60FB" w:rsidP="00B64C0E">
            <w:pPr>
              <w:pStyle w:val="Subtitle"/>
              <w:jc w:val="center"/>
            </w:pPr>
            <w:r w:rsidRPr="007C0167">
              <w:rPr>
                <w:spacing w:val="788"/>
                <w:w w:val="100"/>
              </w:rPr>
              <w:t>Jo</w:t>
            </w:r>
            <w:r w:rsidRPr="007C0167">
              <w:rPr>
                <w:spacing w:val="2"/>
                <w:w w:val="100"/>
              </w:rPr>
              <w:t>b</w:t>
            </w:r>
          </w:p>
        </w:tc>
        <w:tc>
          <w:tcPr>
            <w:tcW w:w="3411" w:type="pct"/>
          </w:tcPr>
          <w:p w14:paraId="35D30FD3" w14:textId="6070C491" w:rsidR="00B64C0E" w:rsidRDefault="007C0167" w:rsidP="00B64C0E">
            <w:pPr>
              <w:pStyle w:val="Subtitle"/>
            </w:pPr>
            <w:r>
              <w:t>it</w:t>
            </w:r>
          </w:p>
        </w:tc>
      </w:tr>
      <w:tr w:rsidR="00B64C0E" w14:paraId="4415D0E5" w14:textId="77777777" w:rsidTr="00FC60FB">
        <w:trPr>
          <w:trHeight w:val="1177"/>
        </w:trPr>
        <w:tc>
          <w:tcPr>
            <w:tcW w:w="1589" w:type="pct"/>
          </w:tcPr>
          <w:p w14:paraId="5701338D" w14:textId="434D0850" w:rsidR="00B64C0E" w:rsidRDefault="00FC60FB" w:rsidP="00B64C0E">
            <w:pPr>
              <w:pStyle w:val="Subtitle"/>
              <w:jc w:val="center"/>
            </w:pPr>
            <w:r w:rsidRPr="007C0167">
              <w:rPr>
                <w:spacing w:val="47"/>
                <w:w w:val="100"/>
              </w:rPr>
              <w:t>Experienc</w:t>
            </w:r>
            <w:r w:rsidRPr="007C0167">
              <w:rPr>
                <w:spacing w:val="8"/>
                <w:w w:val="100"/>
              </w:rPr>
              <w:t>e</w:t>
            </w:r>
          </w:p>
        </w:tc>
        <w:tc>
          <w:tcPr>
            <w:tcW w:w="3411" w:type="pct"/>
          </w:tcPr>
          <w:p w14:paraId="642394F1" w14:textId="1D471DBD" w:rsidR="00B64C0E" w:rsidRDefault="007C0167" w:rsidP="00B64C0E">
            <w:pPr>
              <w:pStyle w:val="Subtitle"/>
            </w:pPr>
            <w:r>
              <w:t>4yer</w:t>
            </w:r>
          </w:p>
        </w:tc>
      </w:tr>
      <w:tr w:rsidR="00B64C0E" w14:paraId="7AF9EEBE" w14:textId="77777777" w:rsidTr="00FC60FB">
        <w:trPr>
          <w:trHeight w:val="1177"/>
        </w:trPr>
        <w:tc>
          <w:tcPr>
            <w:tcW w:w="1589" w:type="pct"/>
          </w:tcPr>
          <w:p w14:paraId="13FBB7E3" w14:textId="3AEEDA1A" w:rsidR="00B64C0E" w:rsidRDefault="00FC60FB" w:rsidP="00B64C0E">
            <w:pPr>
              <w:pStyle w:val="Subtitle"/>
              <w:jc w:val="center"/>
            </w:pPr>
            <w:r>
              <w:rPr>
                <w:spacing w:val="2"/>
                <w:w w:val="63"/>
              </w:rPr>
              <w:t>Additional Comment</w:t>
            </w:r>
            <w:r>
              <w:rPr>
                <w:spacing w:val="0"/>
                <w:w w:val="63"/>
              </w:rPr>
              <w:t>s</w:t>
            </w:r>
          </w:p>
        </w:tc>
        <w:tc>
          <w:tcPr>
            <w:tcW w:w="3411" w:type="pct"/>
          </w:tcPr>
          <w:p w14:paraId="3ACA3903" w14:textId="32DF2393" w:rsidR="00B64C0E" w:rsidRDefault="007C0167" w:rsidP="00B64C0E">
            <w:pPr>
              <w:pStyle w:val="Subtitle"/>
            </w:pPr>
            <w:r>
              <w:t>np</w:t>
            </w:r>
          </w:p>
        </w:tc>
      </w:tr>
    </w:tbl>
    <w:p w14:paraId="60B68135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DF0CE" w14:textId="77777777" w:rsidR="00385AF4" w:rsidRDefault="00385AF4" w:rsidP="000C45FF">
      <w:r>
        <w:separator/>
      </w:r>
    </w:p>
  </w:endnote>
  <w:endnote w:type="continuationSeparator" w:id="0">
    <w:p w14:paraId="415CE664" w14:textId="77777777" w:rsidR="00385AF4" w:rsidRDefault="00385AF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3A5C8" w14:textId="77777777" w:rsidR="00385AF4" w:rsidRDefault="00385AF4" w:rsidP="000C45FF">
      <w:r>
        <w:separator/>
      </w:r>
    </w:p>
  </w:footnote>
  <w:footnote w:type="continuationSeparator" w:id="0">
    <w:p w14:paraId="6DCBE69B" w14:textId="77777777" w:rsidR="00385AF4" w:rsidRDefault="00385AF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9D0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8CFCFB" wp14:editId="7FD1DE0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0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AF4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C0167"/>
    <w:rsid w:val="00802CA0"/>
    <w:rsid w:val="00867E35"/>
    <w:rsid w:val="009260CD"/>
    <w:rsid w:val="00952C25"/>
    <w:rsid w:val="00A2118D"/>
    <w:rsid w:val="00A54F9E"/>
    <w:rsid w:val="00AD76E2"/>
    <w:rsid w:val="00B20152"/>
    <w:rsid w:val="00B359E4"/>
    <w:rsid w:val="00B364F1"/>
    <w:rsid w:val="00B57D98"/>
    <w:rsid w:val="00B64C0E"/>
    <w:rsid w:val="00B70850"/>
    <w:rsid w:val="00B86B32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E04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AppData\Local\Microsoft\Office\16.0\DTS\en-US%7b81010951-B835-4874-99DA-3DCB438EB7F5%7d\%7b49DFA737-9360-408D-8876-E9822C49DC85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{49DFA737-9360-408D-8876-E9822C49DC85}tf00546271_win32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2024-12-22T15:06:00Z</dcterms:created>
  <dcterms:modified xsi:type="dcterms:W3CDTF">2024-12-22T15:06:00Z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